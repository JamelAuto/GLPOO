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0E7D" w14:textId="698F8F74" w:rsidR="003F3899" w:rsidRPr="003F3899" w:rsidRDefault="003F3899" w:rsidP="003F3899">
      <w:pPr>
        <w:jc w:val="center"/>
        <w:rPr>
          <w:sz w:val="32"/>
          <w:szCs w:val="32"/>
          <w:lang w:val="fr-FR"/>
        </w:rPr>
      </w:pPr>
      <w:r w:rsidRPr="003F3899">
        <w:rPr>
          <w:sz w:val="32"/>
          <w:szCs w:val="32"/>
          <w:lang w:val="fr-FR"/>
        </w:rPr>
        <w:t>Génie Logiciel : Projet</w:t>
      </w:r>
    </w:p>
    <w:p w14:paraId="42A59CBA" w14:textId="4E1D6D17" w:rsidR="003F3899" w:rsidRDefault="003F3899">
      <w:pPr>
        <w:rPr>
          <w:lang w:val="fr-FR"/>
        </w:rPr>
      </w:pPr>
    </w:p>
    <w:p w14:paraId="59EEEEDC" w14:textId="1604B7AD" w:rsidR="002B0A39" w:rsidRDefault="002B0A39">
      <w:pPr>
        <w:rPr>
          <w:lang w:val="fr-FR"/>
        </w:rPr>
      </w:pPr>
      <w:r>
        <w:rPr>
          <w:lang w:val="fr-FR"/>
        </w:rPr>
        <w:t>Acteurs du projet :</w:t>
      </w:r>
    </w:p>
    <w:p w14:paraId="596BC22A" w14:textId="544756BC" w:rsidR="002B0A39" w:rsidRDefault="002B0A39">
      <w:pPr>
        <w:rPr>
          <w:lang w:val="fr-FR"/>
        </w:rPr>
      </w:pPr>
      <w:r>
        <w:rPr>
          <w:lang w:val="fr-FR"/>
        </w:rPr>
        <w:t xml:space="preserve">Alexandre </w:t>
      </w:r>
      <w:proofErr w:type="spellStart"/>
      <w:r>
        <w:rPr>
          <w:lang w:val="fr-FR"/>
        </w:rPr>
        <w:t>Hayez</w:t>
      </w:r>
      <w:proofErr w:type="spellEnd"/>
      <w:r>
        <w:rPr>
          <w:lang w:val="fr-FR"/>
        </w:rPr>
        <w:t>,</w:t>
      </w:r>
    </w:p>
    <w:p w14:paraId="4FD754D8" w14:textId="0C0C79C7" w:rsidR="002B0A39" w:rsidRDefault="002B0A39">
      <w:pPr>
        <w:rPr>
          <w:lang w:val="fr-FR"/>
        </w:rPr>
      </w:pPr>
      <w:r>
        <w:rPr>
          <w:lang w:val="fr-FR"/>
        </w:rPr>
        <w:t xml:space="preserve">Thibaut </w:t>
      </w:r>
      <w:proofErr w:type="spellStart"/>
      <w:r>
        <w:rPr>
          <w:lang w:val="fr-FR"/>
        </w:rPr>
        <w:t>Riffort</w:t>
      </w:r>
      <w:proofErr w:type="spellEnd"/>
      <w:r>
        <w:rPr>
          <w:lang w:val="fr-FR"/>
        </w:rPr>
        <w:t>,</w:t>
      </w:r>
    </w:p>
    <w:p w14:paraId="55A89092" w14:textId="5E90BABE" w:rsidR="002B0A39" w:rsidRDefault="002B0A39">
      <w:pPr>
        <w:rPr>
          <w:lang w:val="fr-FR"/>
        </w:rPr>
      </w:pPr>
      <w:r>
        <w:rPr>
          <w:lang w:val="fr-FR"/>
        </w:rPr>
        <w:t xml:space="preserve">Jimmy </w:t>
      </w:r>
      <w:proofErr w:type="spellStart"/>
      <w:r>
        <w:rPr>
          <w:lang w:val="fr-FR"/>
        </w:rPr>
        <w:t>Moren</w:t>
      </w:r>
      <w:proofErr w:type="spellEnd"/>
      <w:r>
        <w:rPr>
          <w:lang w:val="fr-FR"/>
        </w:rPr>
        <w:t>,</w:t>
      </w:r>
    </w:p>
    <w:p w14:paraId="7158E888" w14:textId="7ADD9D9E" w:rsidR="002B0A39" w:rsidRDefault="002B0A39">
      <w:pPr>
        <w:rPr>
          <w:lang w:val="fr-FR"/>
        </w:rPr>
      </w:pPr>
    </w:p>
    <w:p w14:paraId="22F4AC1D" w14:textId="77777777" w:rsidR="002B0A39" w:rsidRDefault="002B0A39">
      <w:pPr>
        <w:rPr>
          <w:lang w:val="fr-FR"/>
        </w:rPr>
      </w:pPr>
    </w:p>
    <w:p w14:paraId="5D65C707" w14:textId="6B452FC3" w:rsidR="002B0A39" w:rsidRDefault="002B0A39">
      <w:pPr>
        <w:rPr>
          <w:lang w:val="fr-FR"/>
        </w:rPr>
      </w:pPr>
      <w:r>
        <w:rPr>
          <w:lang w:val="fr-FR"/>
        </w:rPr>
        <w:t xml:space="preserve">Lien vers notre Trello : </w:t>
      </w:r>
      <w:hyperlink r:id="rId6" w:history="1">
        <w:r w:rsidRPr="002B0A39">
          <w:rPr>
            <w:rStyle w:val="Lienhypertexte"/>
            <w:lang w:val="fr-FR"/>
          </w:rPr>
          <w:t>https://trello.com/b/BbmndW8b/jmusichub</w:t>
        </w:r>
      </w:hyperlink>
    </w:p>
    <w:p w14:paraId="01323794" w14:textId="77777777" w:rsidR="003F3899" w:rsidRDefault="003F3899">
      <w:pPr>
        <w:rPr>
          <w:lang w:val="fr-FR"/>
        </w:rPr>
      </w:pPr>
    </w:p>
    <w:p w14:paraId="1A7F648E" w14:textId="667A699A" w:rsidR="00AD2CF8" w:rsidRDefault="009259FE">
      <w:pPr>
        <w:rPr>
          <w:lang w:val="fr-FR"/>
        </w:rPr>
      </w:pPr>
      <w:r>
        <w:rPr>
          <w:lang w:val="fr-FR"/>
        </w:rPr>
        <w:t xml:space="preserve">Analyse SOLID : </w:t>
      </w:r>
    </w:p>
    <w:p w14:paraId="1A7F648F" w14:textId="77777777" w:rsidR="00AD2CF8" w:rsidRPr="003F3899" w:rsidRDefault="009259FE">
      <w:pPr>
        <w:rPr>
          <w:lang w:val="fr-FR"/>
        </w:rPr>
      </w:pPr>
      <w:r>
        <w:rPr>
          <w:lang w:val="fr-FR"/>
        </w:rPr>
        <w:t>Responsabilité unique : Chaque classe et méthode n’ont q</w:t>
      </w:r>
    </w:p>
    <w:sectPr w:rsidR="00AD2CF8" w:rsidRPr="003F38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242CD" w14:textId="77777777" w:rsidR="009259FE" w:rsidRDefault="009259FE">
      <w:pPr>
        <w:spacing w:after="0" w:line="240" w:lineRule="auto"/>
      </w:pPr>
      <w:r>
        <w:separator/>
      </w:r>
    </w:p>
  </w:endnote>
  <w:endnote w:type="continuationSeparator" w:id="0">
    <w:p w14:paraId="23980D40" w14:textId="77777777" w:rsidR="009259FE" w:rsidRDefault="00925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28F31" w14:textId="77777777" w:rsidR="009259FE" w:rsidRDefault="009259F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67D01FD" w14:textId="77777777" w:rsidR="009259FE" w:rsidRDefault="00925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D2CF8"/>
    <w:rsid w:val="002B0A39"/>
    <w:rsid w:val="003F3899"/>
    <w:rsid w:val="009259FE"/>
    <w:rsid w:val="00925DD6"/>
    <w:rsid w:val="00AD2CF8"/>
    <w:rsid w:val="00C2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F648E"/>
  <w15:docId w15:val="{BE2906C3-732A-48BC-8F63-E93D6F99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0A3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0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BbmndW8b/jmusichu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mro</dc:creator>
  <dc:description/>
  <cp:lastModifiedBy>Jimmy mro</cp:lastModifiedBy>
  <cp:revision>3</cp:revision>
  <dcterms:created xsi:type="dcterms:W3CDTF">2021-06-28T17:16:00Z</dcterms:created>
  <dcterms:modified xsi:type="dcterms:W3CDTF">2021-06-28T17:40:00Z</dcterms:modified>
</cp:coreProperties>
</file>